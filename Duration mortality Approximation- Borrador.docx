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F3F" w:rsidRDefault="00BC6F3F" w:rsidP="00764625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The unhealthy mortality in </w:t>
      </w:r>
      <w:r w:rsidR="00ED73E1">
        <w:rPr>
          <w:rFonts w:eastAsiaTheme="minorEastAsia"/>
        </w:rPr>
        <w:t>an age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)</m:t>
        </m:r>
      </m:oMath>
      <w:r w:rsidR="00ED73E1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the weighted </w:t>
      </w:r>
      <w:r w:rsidR="00ED73E1">
        <w:rPr>
          <w:rFonts w:eastAsiaTheme="minorEastAsia"/>
        </w:rPr>
        <w:t xml:space="preserve">mortality </w:t>
      </w:r>
      <w:r>
        <w:rPr>
          <w:rFonts w:eastAsiaTheme="minorEastAsia"/>
        </w:rPr>
        <w:t xml:space="preserve">average </w:t>
      </w:r>
      <w:r w:rsidR="00ED73E1">
        <w:rPr>
          <w:rFonts w:eastAsiaTheme="minorEastAsia"/>
        </w:rPr>
        <w:t xml:space="preserve">by duration </w:t>
      </w:r>
      <w:r w:rsidR="00ED73E1">
        <w:rPr>
          <w:rFonts w:eastAsiaTheme="minorEastAsia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,d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being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x,d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rPr>
          <w:rFonts w:eastAsiaTheme="minorEastAsia"/>
        </w:rPr>
        <w:t xml:space="preserve"> the % of unhealthy aged x persons with duration d, respect total unhealthy</w:t>
      </w:r>
      <w:r w:rsidRPr="00BC6F3F">
        <w:rPr>
          <w:rFonts w:eastAsiaTheme="minorEastAsia"/>
        </w:rPr>
        <w:t xml:space="preserve"> </w:t>
      </w:r>
      <w:r>
        <w:rPr>
          <w:rFonts w:eastAsiaTheme="minorEastAsia"/>
        </w:rPr>
        <w:t>aged x persons.</w:t>
      </w:r>
    </w:p>
    <w:p w:rsidR="00BC6F3F" w:rsidRPr="00BC6F3F" w:rsidRDefault="00ED73E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d=1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x,d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x,d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</m:oMath>
      </m:oMathPara>
    </w:p>
    <w:p w:rsidR="00F91FF6" w:rsidRPr="0037755D" w:rsidRDefault="00BC6F3F" w:rsidP="00764625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If we suppose </w:t>
      </w:r>
      <w:r w:rsidR="008F20F5">
        <w:rPr>
          <w:rFonts w:eastAsiaTheme="minorEastAsia"/>
        </w:rPr>
        <w:t xml:space="preserve">(or we know from other studies that there is) </w:t>
      </w:r>
      <w:r>
        <w:rPr>
          <w:rFonts w:eastAsiaTheme="minorEastAsia"/>
        </w:rPr>
        <w:t>a lineal relation between mortality and duration</w:t>
      </w:r>
      <w:r w:rsidR="00764625">
        <w:rPr>
          <w:rFonts w:eastAsiaTheme="minorEastAsia"/>
        </w:rPr>
        <w:t xml:space="preserve"> in age x</w:t>
      </w:r>
      <w:r>
        <w:rPr>
          <w:rFonts w:eastAsiaTheme="minorEastAsia"/>
        </w:rPr>
        <w:t xml:space="preserve">: </w:t>
      </w:r>
      <w:r w:rsidR="00F91FF6">
        <w:rPr>
          <w:rFonts w:eastAsiaTheme="minorEastAsia"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x,d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x-d,0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+d*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:rsidR="0037755D" w:rsidRPr="0037755D" w:rsidRDefault="0037755D" w:rsidP="008F20F5">
      <w:pPr>
        <w:ind w:left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44AF95" wp14:editId="0110C624">
                <wp:simplePos x="0" y="0"/>
                <wp:positionH relativeFrom="column">
                  <wp:posOffset>1201003</wp:posOffset>
                </wp:positionH>
                <wp:positionV relativeFrom="paragraph">
                  <wp:posOffset>239926</wp:posOffset>
                </wp:positionV>
                <wp:extent cx="545910" cy="238836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910" cy="238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55D" w:rsidRPr="0037755D" w:rsidRDefault="00764625" w:rsidP="0037755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mi</w:t>
                            </w:r>
                            <w:r w:rsidR="0037755D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r w:rsidR="0037755D">
                              <w:rPr>
                                <w:sz w:val="18"/>
                              </w:rPr>
                              <w:t>x,d</w:t>
                            </w:r>
                            <w:proofErr w:type="spellEnd"/>
                            <w:r w:rsidR="0037755D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94.55pt;margin-top:18.9pt;width:43pt;height:1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nTyfwIAAGgFAAAOAAAAZHJzL2Uyb0RvYy54bWysVN9P2zAQfp+0/8Hy+0hbWgY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" filled="f" stroked="f" strokeweight=".5pt">
                <v:textbox>
                  <w:txbxContent>
                    <w:p w:rsidR="0037755D" w:rsidRPr="0037755D" w:rsidRDefault="00764625" w:rsidP="0037755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mi</w:t>
                      </w:r>
                      <w:r w:rsidR="0037755D">
                        <w:rPr>
                          <w:sz w:val="18"/>
                        </w:rPr>
                        <w:t>(</w:t>
                      </w:r>
                      <w:proofErr w:type="spellStart"/>
                      <w:r w:rsidR="0037755D">
                        <w:rPr>
                          <w:sz w:val="18"/>
                        </w:rPr>
                        <w:t>x,d</w:t>
                      </w:r>
                      <w:proofErr w:type="spellEnd"/>
                      <w:r w:rsidR="0037755D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37755D" w:rsidRDefault="0037755D" w:rsidP="008F20F5">
      <w:pPr>
        <w:ind w:left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04D43A" wp14:editId="2F4E7164">
                <wp:simplePos x="0" y="0"/>
                <wp:positionH relativeFrom="column">
                  <wp:posOffset>1669773</wp:posOffset>
                </wp:positionH>
                <wp:positionV relativeFrom="paragraph">
                  <wp:posOffset>292542</wp:posOffset>
                </wp:positionV>
                <wp:extent cx="1152939" cy="389614"/>
                <wp:effectExtent l="0" t="0" r="28575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939" cy="3896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5pt,23.05pt" to="222.3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" strokecolor="#f68c36 [3049]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60C545" wp14:editId="6E7CCDE4">
                <wp:simplePos x="0" y="0"/>
                <wp:positionH relativeFrom="column">
                  <wp:posOffset>2822713</wp:posOffset>
                </wp:positionH>
                <wp:positionV relativeFrom="paragraph">
                  <wp:posOffset>157370</wp:posOffset>
                </wp:positionV>
                <wp:extent cx="0" cy="858740"/>
                <wp:effectExtent l="0" t="0" r="19050" b="177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874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25pt,12.4pt" to="222.25pt,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" strokecolor="#4579b8 [3044]">
                <v:stroke dashstyle="longDash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F39E56" wp14:editId="510E227B">
                <wp:simplePos x="0" y="0"/>
                <wp:positionH relativeFrom="column">
                  <wp:posOffset>1661823</wp:posOffset>
                </wp:positionH>
                <wp:positionV relativeFrom="paragraph">
                  <wp:posOffset>67117</wp:posOffset>
                </wp:positionV>
                <wp:extent cx="7951" cy="946205"/>
                <wp:effectExtent l="76200" t="38100" r="68580" b="254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946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30.85pt;margin-top:5.3pt;width:.65pt;height:74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37755D" w:rsidRDefault="0037755D" w:rsidP="008F20F5">
      <w:pPr>
        <w:ind w:left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4DAF56" wp14:editId="0D4C4A3D">
                <wp:simplePos x="0" y="0"/>
                <wp:positionH relativeFrom="column">
                  <wp:posOffset>2077085</wp:posOffset>
                </wp:positionH>
                <wp:positionV relativeFrom="paragraph">
                  <wp:posOffset>247015</wp:posOffset>
                </wp:positionV>
                <wp:extent cx="47625" cy="45085"/>
                <wp:effectExtent l="0" t="0" r="28575" b="120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6" style="position:absolute;margin-left:163.55pt;margin-top:19.45pt;width:3.75pt;height:3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" fillcolor="#4f81bd [3204]" strokecolor="#243f60 [1604]" strokeweight="2pt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C8D163" wp14:editId="2D15AAE4">
                <wp:simplePos x="0" y="0"/>
                <wp:positionH relativeFrom="column">
                  <wp:posOffset>2348865</wp:posOffset>
                </wp:positionH>
                <wp:positionV relativeFrom="paragraph">
                  <wp:posOffset>33655</wp:posOffset>
                </wp:positionV>
                <wp:extent cx="47625" cy="45085"/>
                <wp:effectExtent l="0" t="0" r="28575" b="1206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margin-left:184.95pt;margin-top:2.65pt;width:3.75pt;height:3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" fillcolor="#4f81bd [3204]" strokecolor="#243f60 [1604]" strokeweight="2pt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49C432" wp14:editId="2FF88410">
                <wp:simplePos x="0" y="0"/>
                <wp:positionH relativeFrom="column">
                  <wp:posOffset>2653665</wp:posOffset>
                </wp:positionH>
                <wp:positionV relativeFrom="paragraph">
                  <wp:posOffset>33655</wp:posOffset>
                </wp:positionV>
                <wp:extent cx="47625" cy="45085"/>
                <wp:effectExtent l="0" t="0" r="28575" b="1206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6" style="position:absolute;margin-left:208.95pt;margin-top:2.65pt;width:3.75pt;height:3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" fillcolor="#4f81bd [3204]" strokecolor="#243f60 [1604]" strokeweight="2pt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EF21BE" wp14:editId="4FEE5E40">
                <wp:simplePos x="0" y="0"/>
                <wp:positionH relativeFrom="column">
                  <wp:posOffset>1215086</wp:posOffset>
                </wp:positionH>
                <wp:positionV relativeFrom="paragraph">
                  <wp:posOffset>238760</wp:posOffset>
                </wp:positionV>
                <wp:extent cx="651703" cy="301625"/>
                <wp:effectExtent l="0" t="0" r="0" b="31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703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55D" w:rsidRPr="0037755D" w:rsidRDefault="00764625" w:rsidP="0037755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mi</w:t>
                            </w:r>
                            <w:r w:rsidR="0037755D">
                              <w:rPr>
                                <w:sz w:val="18"/>
                              </w:rPr>
                              <w:t>(x,0)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95.7pt;margin-top:18.8pt;width:51.3pt;height:2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" filled="f" stroked="f" strokeweight=".5pt">
                <v:textbox>
                  <w:txbxContent>
                    <w:p w:rsidR="0037755D" w:rsidRPr="0037755D" w:rsidRDefault="00764625" w:rsidP="0037755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mi</w:t>
                      </w:r>
                      <w:r w:rsidR="0037755D">
                        <w:rPr>
                          <w:sz w:val="18"/>
                        </w:rPr>
                        <w:t>(x</w:t>
                      </w:r>
                      <w:r w:rsidR="0037755D">
                        <w:rPr>
                          <w:sz w:val="18"/>
                        </w:rPr>
                        <w:t>,0</w:t>
                      </w:r>
                      <w:r w:rsidR="0037755D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37755D" w:rsidRDefault="00764625" w:rsidP="008F20F5">
      <w:pPr>
        <w:ind w:left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A28A35" wp14:editId="249CB546">
                <wp:simplePos x="0" y="0"/>
                <wp:positionH relativeFrom="column">
                  <wp:posOffset>1284605</wp:posOffset>
                </wp:positionH>
                <wp:positionV relativeFrom="paragraph">
                  <wp:posOffset>208915</wp:posOffset>
                </wp:positionV>
                <wp:extent cx="540385" cy="301625"/>
                <wp:effectExtent l="0" t="0" r="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85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55D" w:rsidRPr="0037755D" w:rsidRDefault="0037755D" w:rsidP="0037755D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mh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101.15pt;margin-top:16.45pt;width:42.55pt;height:2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" filled="f" stroked="f" strokeweight=".5pt">
                <v:textbox>
                  <w:txbxContent>
                    <w:p w:rsidR="0037755D" w:rsidRPr="0037755D" w:rsidRDefault="0037755D" w:rsidP="0037755D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mh</w:t>
                      </w:r>
                      <w:proofErr w:type="spellEnd"/>
                      <w:r>
                        <w:rPr>
                          <w:sz w:val="18"/>
                        </w:rPr>
                        <w:t>(x)</w:t>
                      </w:r>
                    </w:p>
                  </w:txbxContent>
                </v:textbox>
              </v:shape>
            </w:pict>
          </mc:Fallback>
        </mc:AlternateContent>
      </w:r>
      <w:r w:rsidR="0037755D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E303BD" wp14:editId="6213442C">
                <wp:simplePos x="0" y="0"/>
                <wp:positionH relativeFrom="column">
                  <wp:posOffset>1823085</wp:posOffset>
                </wp:positionH>
                <wp:positionV relativeFrom="paragraph">
                  <wp:posOffset>635</wp:posOffset>
                </wp:positionV>
                <wp:extent cx="47625" cy="45085"/>
                <wp:effectExtent l="0" t="0" r="28575" b="1206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6" style="position:absolute;margin-left:143.55pt;margin-top:.05pt;width:3.75pt;height:3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" fillcolor="#4f81bd [3204]" strokecolor="#243f60 [1604]" strokeweight="2pt"/>
            </w:pict>
          </mc:Fallback>
        </mc:AlternateContent>
      </w:r>
    </w:p>
    <w:p w:rsidR="0037755D" w:rsidRPr="0034055D" w:rsidRDefault="0037755D" w:rsidP="008F20F5">
      <w:pPr>
        <w:ind w:left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2B3603" wp14:editId="4CC3C564">
                <wp:simplePos x="0" y="0"/>
                <wp:positionH relativeFrom="column">
                  <wp:posOffset>2693035</wp:posOffset>
                </wp:positionH>
                <wp:positionV relativeFrom="paragraph">
                  <wp:posOffset>41275</wp:posOffset>
                </wp:positionV>
                <wp:extent cx="381635" cy="301625"/>
                <wp:effectExtent l="0" t="0" r="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55D" w:rsidRPr="0037755D" w:rsidRDefault="00764625" w:rsidP="0037755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212.05pt;margin-top:3.25pt;width:30.05pt;height:2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" filled="f" stroked="f" strokeweight=".5pt">
                <v:textbox>
                  <w:txbxContent>
                    <w:p w:rsidR="0037755D" w:rsidRPr="0037755D" w:rsidRDefault="00764625" w:rsidP="0037755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785EEE" wp14:editId="5DDE7C84">
                <wp:simplePos x="0" y="0"/>
                <wp:positionH relativeFrom="column">
                  <wp:posOffset>3132814</wp:posOffset>
                </wp:positionH>
                <wp:positionV relativeFrom="paragraph">
                  <wp:posOffset>47100</wp:posOffset>
                </wp:positionV>
                <wp:extent cx="381663" cy="302150"/>
                <wp:effectExtent l="0" t="0" r="0" b="31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3" cy="30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55D" w:rsidRPr="0037755D" w:rsidRDefault="0037755D">
                            <w:pPr>
                              <w:rPr>
                                <w:sz w:val="18"/>
                              </w:rPr>
                            </w:pPr>
                            <w:r w:rsidRPr="0037755D">
                              <w:rPr>
                                <w:sz w:val="1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left:0;text-align:left;margin-left:246.7pt;margin-top:3.7pt;width:30.05pt;height:2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" filled="f" stroked="f" strokeweight=".5pt">
                <v:textbox>
                  <w:txbxContent>
                    <w:p w:rsidR="0037755D" w:rsidRPr="0037755D" w:rsidRDefault="0037755D">
                      <w:pPr>
                        <w:rPr>
                          <w:sz w:val="18"/>
                        </w:rPr>
                      </w:pPr>
                      <w:r w:rsidRPr="0037755D">
                        <w:rPr>
                          <w:sz w:val="1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5BCCAA" wp14:editId="4BC76123">
                <wp:simplePos x="0" y="0"/>
                <wp:positionH relativeFrom="column">
                  <wp:posOffset>1669139</wp:posOffset>
                </wp:positionH>
                <wp:positionV relativeFrom="paragraph">
                  <wp:posOffset>43815</wp:posOffset>
                </wp:positionV>
                <wp:extent cx="1565910" cy="0"/>
                <wp:effectExtent l="0" t="76200" r="1524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59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31.45pt;margin-top:3.45pt;width:123.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" strokecolor="#4579b8 [3044]">
                <v:stroke endarrow="open"/>
              </v:shape>
            </w:pict>
          </mc:Fallback>
        </mc:AlternateContent>
      </w:r>
    </w:p>
    <w:p w:rsidR="0037755D" w:rsidRDefault="0037755D">
      <w:pPr>
        <w:rPr>
          <w:rFonts w:eastAsiaTheme="minorEastAsia"/>
        </w:rPr>
      </w:pPr>
    </w:p>
    <w:p w:rsidR="0034055D" w:rsidRDefault="0034055D" w:rsidP="00764625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Could be another form, like: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x,d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x-d,0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</w:rPr>
          <m:t>*exp⁡</m:t>
        </m:r>
        <m:r>
          <w:rPr>
            <w:rFonts w:ascii="Cambria Math" w:hAnsi="Cambria Math"/>
          </w:rPr>
          <m:t>(d*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)</m:t>
        </m:r>
      </m:oMath>
    </w:p>
    <w:p w:rsidR="00BC6F3F" w:rsidRPr="00F91FF6" w:rsidRDefault="00F91FF6" w:rsidP="00764625">
      <w:pPr>
        <w:ind w:firstLine="720"/>
        <w:rPr>
          <w:rFonts w:eastAsiaTheme="minorEastAsia"/>
        </w:rPr>
      </w:pPr>
      <w:r>
        <w:rPr>
          <w:rFonts w:eastAsiaTheme="minorEastAsia"/>
        </w:rPr>
        <w:t>Now the weighted average is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d=1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x-d,0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+d*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x,d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</m:oMath>
      </m:oMathPara>
    </w:p>
    <w:p w:rsidR="00F91FF6" w:rsidRDefault="00F91FF6" w:rsidP="00764625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If </w:t>
      </w:r>
      <w:r w:rsidR="00ED73E1">
        <w:rPr>
          <w:rFonts w:eastAsiaTheme="minorEastAsia"/>
        </w:rPr>
        <w:t xml:space="preserve">the disease is a chronic </w:t>
      </w:r>
      <w:r>
        <w:rPr>
          <w:rFonts w:eastAsiaTheme="minorEastAsia"/>
        </w:rPr>
        <w:t xml:space="preserve">where the initial effect in the mortality is insignificant, then </w:t>
      </w:r>
      <w:r w:rsidR="00ED73E1">
        <w:rPr>
          <w:rFonts w:eastAsiaTheme="minorEastAsia"/>
        </w:rPr>
        <w:t xml:space="preserve">in an stationary assumption,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-d</m:t>
            </m:r>
            <m:r>
              <w:rPr>
                <w:rFonts w:ascii="Cambria Math" w:hAnsi="Cambria Math"/>
              </w:rPr>
              <m:t>,0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</w:rPr>
          <m:t>≅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x-d</m:t>
            </m:r>
          </m:sub>
          <m:sup>
            <m:r>
              <w:rPr>
                <w:rFonts w:ascii="Cambria Math" w:hAnsi="Cambria Math"/>
              </w:rPr>
              <m:t>h</m:t>
            </m:r>
          </m:sup>
        </m:sSubSup>
      </m:oMath>
      <w:r w:rsidR="00764625">
        <w:rPr>
          <w:rFonts w:eastAsiaTheme="minorEastAsia"/>
        </w:rPr>
        <w:t xml:space="preserve"> </w:t>
      </w:r>
      <w:r w:rsidR="00ED73E1">
        <w:rPr>
          <w:rFonts w:eastAsiaTheme="minorEastAsia"/>
        </w:rPr>
        <w:t>. So</w:t>
      </w:r>
      <w:r w:rsidR="00764625">
        <w:rPr>
          <w:rFonts w:eastAsiaTheme="minorEastAsia"/>
        </w:rPr>
        <w:t xml:space="preserve">: </w:t>
      </w:r>
    </w:p>
    <w:p w:rsidR="00F91FF6" w:rsidRPr="00F91FF6" w:rsidRDefault="00ED73E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d=1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x-d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+d*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x,d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</m:oMath>
      </m:oMathPara>
    </w:p>
    <w:p w:rsidR="00B93AED" w:rsidRPr="00B93AED" w:rsidRDefault="00764625" w:rsidP="00ED73E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With observed </w:t>
      </w:r>
      <w:r w:rsidR="00F91FF6">
        <w:rPr>
          <w:rFonts w:eastAsiaTheme="minorEastAsia"/>
        </w:rPr>
        <w:t xml:space="preserve">duration distribution and healthy mortality one can 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w:bookmarkStart w:id="0" w:name="_GoBack"/>
        <w:bookmarkEnd w:id="0"/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d=1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x,d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d=1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x,d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d</m:t>
              </m:r>
            </m:e>
          </m:nary>
        </m:oMath>
      </m:oMathPara>
    </w:p>
    <w:p w:rsidR="00B93AED" w:rsidRPr="00F91FF6" w:rsidRDefault="00ED73E1" w:rsidP="00B93A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d=1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x,d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d=1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x,d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d</m:t>
                  </m:r>
                </m:e>
              </m:nary>
            </m:den>
          </m:f>
        </m:oMath>
      </m:oMathPara>
    </w:p>
    <w:p w:rsidR="00BC6F3F" w:rsidRPr="00BC6F3F" w:rsidRDefault="00764625" w:rsidP="00764625">
      <w:pPr>
        <w:ind w:firstLine="720"/>
        <w:rPr>
          <w:rFonts w:eastAsiaTheme="minorEastAsia"/>
        </w:rPr>
      </w:pPr>
      <w:r>
        <w:rPr>
          <w:rFonts w:eastAsiaTheme="minorEastAsia"/>
        </w:rPr>
        <w:t>And in that way one can approximate the mortality at age x by duration risk.</w:t>
      </w:r>
    </w:p>
    <w:sectPr w:rsidR="00BC6F3F" w:rsidRPr="00BC6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F3F"/>
    <w:rsid w:val="00035477"/>
    <w:rsid w:val="0034055D"/>
    <w:rsid w:val="0037755D"/>
    <w:rsid w:val="00764625"/>
    <w:rsid w:val="008F20F5"/>
    <w:rsid w:val="00B47929"/>
    <w:rsid w:val="00B93AED"/>
    <w:rsid w:val="00BC6F3F"/>
    <w:rsid w:val="00ED73E1"/>
    <w:rsid w:val="00F9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6F3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F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6F3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F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6E7D0-A32F-4735-9F61-AD12AE4E0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3FB7F736.dotm</Template>
  <TotalTime>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 for Demographic Research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MPIDR_D\williams</dc:creator>
  <cp:lastModifiedBy>MPIDR_D\williams</cp:lastModifiedBy>
  <cp:revision>5</cp:revision>
  <cp:lastPrinted>2018-12-14T14:09:00Z</cp:lastPrinted>
  <dcterms:created xsi:type="dcterms:W3CDTF">2018-11-22T14:35:00Z</dcterms:created>
  <dcterms:modified xsi:type="dcterms:W3CDTF">2018-12-14T14:09:00Z</dcterms:modified>
</cp:coreProperties>
</file>